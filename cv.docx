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9DA38" w14:textId="0B8ED7DD" w:rsidR="009C2411" w:rsidRDefault="009C2411" w:rsidP="00BE6A7E"/>
    <w:tbl>
      <w:tblPr>
        <w:tblW w:w="10632" w:type="dxa"/>
        <w:tblInd w:w="-28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75"/>
        <w:gridCol w:w="291"/>
        <w:gridCol w:w="260"/>
        <w:gridCol w:w="183"/>
        <w:gridCol w:w="3129"/>
        <w:gridCol w:w="137"/>
        <w:gridCol w:w="137"/>
        <w:gridCol w:w="4920"/>
      </w:tblGrid>
      <w:tr w:rsidR="00BE6A7E" w14:paraId="7B33DE71" w14:textId="77777777" w:rsidTr="00BE6A7E">
        <w:trPr>
          <w:trHeight w:val="6194"/>
        </w:trPr>
        <w:tc>
          <w:tcPr>
            <w:tcW w:w="10632" w:type="dxa"/>
            <w:gridSpan w:val="8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C0A3B92" w14:textId="77777777" w:rsidR="00BE6A7E" w:rsidRDefault="00BE6A7E" w:rsidP="00BE6A7E">
            <w:r>
              <w:rPr>
                <w:noProof/>
                <w:lang w:val="en-AU" w:eastAsia="en-AU"/>
              </w:rPr>
              <w:drawing>
                <wp:inline distT="0" distB="0" distL="0" distR="0" wp14:anchorId="0D6973B3" wp14:editId="28368888">
                  <wp:extent cx="1600200" cy="1771650"/>
                  <wp:effectExtent l="0" t="0" r="0" b="0"/>
                  <wp:docPr id="420037155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037155" name="Graphic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771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5376582" w14:textId="47644079" w:rsidR="00BE6A7E" w:rsidRPr="00177B7C" w:rsidRDefault="00BE6A7E" w:rsidP="00BE6A7E">
            <w:pPr>
              <w:pStyle w:val="Title"/>
              <w:spacing w:after="0"/>
              <w:rPr>
                <w:color w:val="002060"/>
              </w:rPr>
            </w:pPr>
            <w:r>
              <w:rPr>
                <w:color w:val="002060"/>
              </w:rPr>
              <w:t xml:space="preserve"> </w:t>
            </w:r>
            <w:r w:rsidRPr="00177B7C">
              <w:rPr>
                <w:color w:val="002060"/>
              </w:rPr>
              <w:t>ANJANA-P</w:t>
            </w:r>
          </w:p>
          <w:p w14:paraId="25DFC39F" w14:textId="5C0E4CC8" w:rsidR="00BE6A7E" w:rsidRDefault="00BE6A7E" w:rsidP="00BE6A7E">
            <w:pPr>
              <w:pStyle w:val="Subtitle"/>
              <w:spacing w:after="0"/>
              <w:rPr>
                <w:color w:val="0070C0"/>
                <w:sz w:val="28"/>
                <w:szCs w:val="24"/>
              </w:rPr>
            </w:pPr>
            <w:r>
              <w:rPr>
                <w:color w:val="0070C0"/>
                <w:sz w:val="28"/>
                <w:szCs w:val="24"/>
              </w:rPr>
              <w:t xml:space="preserve">     </w:t>
            </w:r>
            <w:r w:rsidRPr="00177B7C">
              <w:rPr>
                <w:color w:val="0070C0"/>
                <w:sz w:val="28"/>
                <w:szCs w:val="24"/>
              </w:rPr>
              <w:t>Palakkad, Kerala | anjanaotplm@gmail.com | 7593034837</w:t>
            </w:r>
          </w:p>
          <w:p w14:paraId="10A50716" w14:textId="77777777" w:rsidR="00BE6A7E" w:rsidRDefault="00BE6A7E" w:rsidP="00BE6A7E">
            <w:pPr>
              <w:rPr>
                <w:color w:val="0070C0"/>
                <w:sz w:val="28"/>
                <w:szCs w:val="24"/>
              </w:rPr>
            </w:pPr>
          </w:p>
          <w:p w14:paraId="58724547" w14:textId="77777777" w:rsidR="00BE6A7E" w:rsidRDefault="00BE6A7E" w:rsidP="00BE6A7E">
            <w:pPr>
              <w:rPr>
                <w:rFonts w:ascii="Aptos" w:hAnsi="Aptos"/>
                <w:sz w:val="22"/>
                <w:szCs w:val="24"/>
              </w:rPr>
            </w:pPr>
            <w:r w:rsidRPr="0031732B">
              <w:rPr>
                <w:rFonts w:ascii="Aptos" w:hAnsi="Aptos"/>
                <w:sz w:val="22"/>
                <w:szCs w:val="24"/>
              </w:rPr>
              <w:t>Motivated and self-taught individual passionate about Full Stack</w:t>
            </w:r>
            <w:r>
              <w:rPr>
                <w:rFonts w:ascii="Aptos" w:hAnsi="Aptos"/>
                <w:sz w:val="22"/>
                <w:szCs w:val="24"/>
              </w:rPr>
              <w:t xml:space="preserve"> </w:t>
            </w:r>
            <w:r w:rsidRPr="0031732B">
              <w:rPr>
                <w:rFonts w:ascii="Aptos" w:hAnsi="Aptos"/>
                <w:sz w:val="22"/>
                <w:szCs w:val="24"/>
              </w:rPr>
              <w:t>Development, seeking an opportunity to apply my skills and grow in a professional environment.</w:t>
            </w:r>
          </w:p>
          <w:p w14:paraId="0CABC029" w14:textId="77777777" w:rsidR="00BE6A7E" w:rsidRDefault="00BE6A7E" w:rsidP="00BE6A7E">
            <w:pPr>
              <w:rPr>
                <w:noProof/>
                <w:lang w:val="en-AU" w:eastAsia="en-AU"/>
              </w:rPr>
            </w:pPr>
          </w:p>
          <w:p w14:paraId="28AFCC0D" w14:textId="3FC73613" w:rsidR="00BE6A7E" w:rsidRPr="00407DEA" w:rsidRDefault="00BE6A7E" w:rsidP="00BE6A7E">
            <w:pPr>
              <w:pStyle w:val="Heading1"/>
              <w:rPr>
                <w:rFonts w:ascii="Aptos" w:hAnsi="Aptos"/>
                <w:sz w:val="22"/>
                <w:szCs w:val="24"/>
              </w:rPr>
            </w:pPr>
            <w:r w:rsidRPr="0031732B">
              <w:rPr>
                <w:color w:val="002060"/>
              </w:rPr>
              <w:t>EDUCATION</w:t>
            </w:r>
          </w:p>
        </w:tc>
      </w:tr>
      <w:tr w:rsidR="00D63127" w14:paraId="23517315" w14:textId="77777777" w:rsidTr="00BE6A7E">
        <w:trPr>
          <w:trHeight w:val="1606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B73A17B" w14:textId="77777777" w:rsidR="00D63127" w:rsidRDefault="00D63127" w:rsidP="00BE6A7E">
            <w:pPr>
              <w:pStyle w:val="Heading3"/>
              <w:rPr>
                <w:color w:val="0070C0"/>
                <w:sz w:val="28"/>
                <w:szCs w:val="30"/>
              </w:rPr>
            </w:pPr>
          </w:p>
          <w:p w14:paraId="7D55DAE8" w14:textId="6E069438" w:rsidR="00D63127" w:rsidRPr="00D45BC2" w:rsidRDefault="00D63127" w:rsidP="00BE6A7E">
            <w:pPr>
              <w:pStyle w:val="Heading3"/>
              <w:rPr>
                <w:color w:val="0070C0"/>
                <w:sz w:val="28"/>
                <w:szCs w:val="30"/>
              </w:rPr>
            </w:pPr>
            <w:r w:rsidRPr="00D45BC2">
              <w:rPr>
                <w:color w:val="0070C0"/>
                <w:sz w:val="28"/>
                <w:szCs w:val="30"/>
              </w:rPr>
              <w:t xml:space="preserve">2017-2019 </w:t>
            </w:r>
          </w:p>
          <w:p w14:paraId="61BBF356" w14:textId="77777777" w:rsidR="00D63127" w:rsidRPr="005579C9" w:rsidRDefault="00D63127" w:rsidP="00BE6A7E"/>
        </w:tc>
        <w:tc>
          <w:tcPr>
            <w:tcW w:w="29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2730A3B" w14:textId="16E018AE" w:rsidR="00D63127" w:rsidRDefault="00D63127" w:rsidP="00BE6A7E">
            <w:pPr>
              <w:jc w:val="center"/>
            </w:pPr>
          </w:p>
        </w:tc>
        <w:tc>
          <w:tcPr>
            <w:tcW w:w="44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25C20B3" w14:textId="00903CBF" w:rsidR="00D63127" w:rsidRPr="004823C2" w:rsidRDefault="00D63127" w:rsidP="00BE6A7E"/>
        </w:tc>
        <w:tc>
          <w:tcPr>
            <w:tcW w:w="8323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6414CB2" w14:textId="77777777" w:rsidR="00D63127" w:rsidRDefault="00D63127" w:rsidP="00BE6A7E">
            <w:pPr>
              <w:pStyle w:val="Heading2"/>
              <w:rPr>
                <w:color w:val="002060"/>
              </w:rPr>
            </w:pPr>
          </w:p>
          <w:p w14:paraId="735F2D65" w14:textId="62EB419F" w:rsidR="00D63127" w:rsidRPr="001D4A79" w:rsidRDefault="00D63127" w:rsidP="00BE6A7E">
            <w:pPr>
              <w:pStyle w:val="Heading2"/>
              <w:rPr>
                <w:color w:val="002060"/>
              </w:rPr>
            </w:pPr>
            <w:r>
              <w:rPr>
                <w:color w:val="002060"/>
              </w:rPr>
              <w:t xml:space="preserve">     </w:t>
            </w:r>
            <w:r w:rsidRPr="0031732B">
              <w:rPr>
                <w:color w:val="002060"/>
              </w:rPr>
              <w:t>KENDRIYA viDYALAYA OTTAPALAM</w:t>
            </w:r>
          </w:p>
          <w:p w14:paraId="2843B2E8" w14:textId="08E001E5" w:rsidR="00D63127" w:rsidRPr="0031732B" w:rsidRDefault="00D63127" w:rsidP="00BE6A7E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Aptos" w:hAnsi="Aptos"/>
                <w:sz w:val="22"/>
                <w:szCs w:val="24"/>
              </w:rPr>
            </w:pPr>
            <w:r w:rsidRPr="0031732B">
              <w:rPr>
                <w:rFonts w:ascii="Aptos" w:hAnsi="Aptos"/>
                <w:sz w:val="22"/>
                <w:szCs w:val="24"/>
              </w:rPr>
              <w:t>BIO-MATHS</w:t>
            </w:r>
          </w:p>
          <w:p w14:paraId="0EF68B7A" w14:textId="714436FE" w:rsidR="00D63127" w:rsidRDefault="00D63127" w:rsidP="00BE6A7E">
            <w:pPr>
              <w:pStyle w:val="ListBullet"/>
              <w:numPr>
                <w:ilvl w:val="0"/>
                <w:numId w:val="0"/>
              </w:numPr>
              <w:ind w:left="360"/>
            </w:pPr>
            <w:r w:rsidRPr="0031732B">
              <w:rPr>
                <w:rFonts w:ascii="Aptos" w:hAnsi="Aptos"/>
                <w:sz w:val="22"/>
                <w:szCs w:val="24"/>
              </w:rPr>
              <w:t>with 66%</w:t>
            </w:r>
          </w:p>
        </w:tc>
      </w:tr>
      <w:tr w:rsidR="008F3966" w14:paraId="54376360" w14:textId="77777777" w:rsidTr="00BE6A7E">
        <w:trPr>
          <w:trHeight w:val="124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681F143" w14:textId="2DCE1C14" w:rsidR="008F3966" w:rsidRDefault="00000000" w:rsidP="00BE6A7E">
            <w:pPr>
              <w:pStyle w:val="Heading3"/>
            </w:pPr>
            <w:sdt>
              <w:sdtPr>
                <w:rPr>
                  <w:color w:val="0070C0"/>
                  <w:sz w:val="28"/>
                  <w:szCs w:val="30"/>
                </w:rPr>
                <w:id w:val="1948647176"/>
                <w:placeholder>
                  <w:docPart w:val="B6528395AAB341B8B356E27DD34BE5FD"/>
                </w:placeholder>
                <w15:appearance w15:val="hidden"/>
              </w:sdtPr>
              <w:sdtContent>
                <w:r w:rsidR="008F3966">
                  <w:rPr>
                    <w:color w:val="0070C0"/>
                    <w:sz w:val="28"/>
                    <w:szCs w:val="30"/>
                  </w:rPr>
                  <w:t xml:space="preserve">  </w:t>
                </w:r>
                <w:r w:rsidR="008F3966" w:rsidRPr="00D45BC2">
                  <w:rPr>
                    <w:color w:val="0070C0"/>
                    <w:sz w:val="28"/>
                    <w:szCs w:val="30"/>
                  </w:rPr>
                  <w:t>202</w:t>
                </w:r>
                <w:r w:rsidR="008F3966">
                  <w:rPr>
                    <w:color w:val="0070C0"/>
                    <w:sz w:val="28"/>
                    <w:szCs w:val="30"/>
                  </w:rPr>
                  <w:t>0</w:t>
                </w:r>
                <w:r w:rsidR="008F3966" w:rsidRPr="00D45BC2">
                  <w:rPr>
                    <w:color w:val="0070C0"/>
                    <w:sz w:val="28"/>
                    <w:szCs w:val="30"/>
                  </w:rPr>
                  <w:t>-202</w:t>
                </w:r>
                <w:r w:rsidR="008F3966">
                  <w:rPr>
                    <w:color w:val="0070C0"/>
                    <w:sz w:val="28"/>
                    <w:szCs w:val="30"/>
                  </w:rPr>
                  <w:t>3</w:t>
                </w:r>
              </w:sdtContent>
            </w:sdt>
            <w:r w:rsidR="008F3966" w:rsidRPr="00D45BC2">
              <w:rPr>
                <w:color w:val="0070C0"/>
                <w:sz w:val="28"/>
                <w:szCs w:val="30"/>
              </w:rPr>
              <w:t xml:space="preserve"> </w:t>
            </w:r>
          </w:p>
        </w:tc>
        <w:tc>
          <w:tcPr>
            <w:tcW w:w="2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180EB" w14:textId="2E1F7ACB" w:rsidR="008F3966" w:rsidRDefault="008F3966" w:rsidP="00BE6A7E"/>
        </w:tc>
        <w:tc>
          <w:tcPr>
            <w:tcW w:w="8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0399C" w14:textId="77777777" w:rsidR="008F3966" w:rsidRDefault="008F3966" w:rsidP="00BE6A7E">
            <w:pPr>
              <w:pStyle w:val="Heading2"/>
              <w:rPr>
                <w:color w:val="002060"/>
              </w:rPr>
            </w:pPr>
            <w:r>
              <w:rPr>
                <w:color w:val="002060"/>
              </w:rPr>
              <w:t xml:space="preserve">     </w:t>
            </w:r>
          </w:p>
          <w:p w14:paraId="232A3D09" w14:textId="70C8905F" w:rsidR="008F3966" w:rsidRPr="0031732B" w:rsidRDefault="008F3966" w:rsidP="00BE6A7E">
            <w:pPr>
              <w:pStyle w:val="Heading2"/>
              <w:rPr>
                <w:color w:val="002060"/>
              </w:rPr>
            </w:pPr>
            <w:r>
              <w:rPr>
                <w:color w:val="002060"/>
              </w:rPr>
              <w:t xml:space="preserve">    </w:t>
            </w:r>
            <w:r w:rsidR="0012535F">
              <w:rPr>
                <w:color w:val="002060"/>
              </w:rPr>
              <w:t xml:space="preserve">     </w:t>
            </w:r>
            <w:r>
              <w:rPr>
                <w:color w:val="002060"/>
              </w:rPr>
              <w:t xml:space="preserve"> </w:t>
            </w:r>
            <w:r w:rsidR="0012535F">
              <w:rPr>
                <w:color w:val="002060"/>
              </w:rPr>
              <w:t xml:space="preserve"> </w:t>
            </w:r>
            <w:r>
              <w:rPr>
                <w:color w:val="002060"/>
              </w:rPr>
              <w:t xml:space="preserve">SELF TAUGHT </w:t>
            </w:r>
            <w:r w:rsidR="0012535F">
              <w:rPr>
                <w:color w:val="002060"/>
              </w:rPr>
              <w:t>– HTML, CSS, JAVASCRIPT</w:t>
            </w:r>
          </w:p>
          <w:p w14:paraId="3112AD2A" w14:textId="7F9A000B" w:rsidR="008F3966" w:rsidRPr="0031732B" w:rsidRDefault="008F3966" w:rsidP="00BE6A7E">
            <w:pPr>
              <w:pStyle w:val="ListBullet"/>
              <w:numPr>
                <w:ilvl w:val="0"/>
                <w:numId w:val="7"/>
              </w:numPr>
              <w:rPr>
                <w:rFonts w:ascii="Aptos" w:hAnsi="Aptos"/>
                <w:sz w:val="22"/>
                <w:szCs w:val="24"/>
                <w:lang w:val="en-IN"/>
              </w:rPr>
            </w:pPr>
            <w:r>
              <w:rPr>
                <w:rFonts w:ascii="Aptos" w:hAnsi="Aptos"/>
                <w:sz w:val="22"/>
                <w:szCs w:val="24"/>
                <w:lang w:val="en-IN"/>
              </w:rPr>
              <w:t>Took</w:t>
            </w:r>
            <w:r w:rsidRPr="0031732B">
              <w:rPr>
                <w:rFonts w:ascii="Aptos" w:hAnsi="Aptos"/>
                <w:sz w:val="22"/>
                <w:szCs w:val="24"/>
                <w:lang w:val="en-IN"/>
              </w:rPr>
              <w:t xml:space="preserve"> online courses, tutorials, and </w:t>
            </w:r>
            <w:r>
              <w:rPr>
                <w:rFonts w:ascii="Aptos" w:hAnsi="Aptos"/>
                <w:sz w:val="22"/>
                <w:szCs w:val="24"/>
                <w:lang w:val="en-IN"/>
              </w:rPr>
              <w:t xml:space="preserve">projects on front-end development using </w:t>
            </w:r>
            <w:proofErr w:type="gramStart"/>
            <w:r>
              <w:rPr>
                <w:rFonts w:ascii="Aptos" w:hAnsi="Aptos"/>
                <w:sz w:val="22"/>
                <w:szCs w:val="24"/>
                <w:lang w:val="en-IN"/>
              </w:rPr>
              <w:t>html ,</w:t>
            </w:r>
            <w:proofErr w:type="gramEnd"/>
            <w:r>
              <w:rPr>
                <w:rFonts w:ascii="Aptos" w:hAnsi="Aptos"/>
                <w:sz w:val="22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Aptos" w:hAnsi="Aptos"/>
                <w:sz w:val="22"/>
                <w:szCs w:val="24"/>
                <w:lang w:val="en-IN"/>
              </w:rPr>
              <w:t>css</w:t>
            </w:r>
            <w:proofErr w:type="spellEnd"/>
            <w:r>
              <w:rPr>
                <w:rFonts w:ascii="Aptos" w:hAnsi="Aptos"/>
                <w:sz w:val="22"/>
                <w:szCs w:val="24"/>
                <w:lang w:val="en-IN"/>
              </w:rPr>
              <w:t xml:space="preserve"> and </w:t>
            </w:r>
            <w:proofErr w:type="spellStart"/>
            <w:r>
              <w:rPr>
                <w:rFonts w:ascii="Aptos" w:hAnsi="Aptos"/>
                <w:sz w:val="22"/>
                <w:szCs w:val="24"/>
                <w:lang w:val="en-IN"/>
              </w:rPr>
              <w:t>javascript</w:t>
            </w:r>
            <w:proofErr w:type="spellEnd"/>
            <w:r>
              <w:rPr>
                <w:rFonts w:ascii="Aptos" w:hAnsi="Aptos"/>
                <w:sz w:val="22"/>
                <w:szCs w:val="24"/>
                <w:lang w:val="en-IN"/>
              </w:rPr>
              <w:t>.</w:t>
            </w:r>
          </w:p>
          <w:p w14:paraId="553E5B0A" w14:textId="6A241EE0" w:rsidR="008F3966" w:rsidRPr="005579C9" w:rsidRDefault="008F3966" w:rsidP="00BE6A7E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  <w:tr w:rsidR="008F3966" w14:paraId="6EC4D1C2" w14:textId="77777777" w:rsidTr="00BE6A7E">
        <w:trPr>
          <w:trHeight w:val="1759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EC446C" w14:textId="7EE3E50D" w:rsidR="008F3966" w:rsidRDefault="00000000" w:rsidP="00BE6A7E">
            <w:pPr>
              <w:pStyle w:val="Heading3"/>
            </w:pPr>
            <w:sdt>
              <w:sdtPr>
                <w:rPr>
                  <w:color w:val="0070C0"/>
                  <w:sz w:val="28"/>
                  <w:szCs w:val="30"/>
                </w:rPr>
                <w:id w:val="2097129997"/>
                <w:placeholder>
                  <w:docPart w:val="FB67C50C647C4DEDA0140F7B2799D913"/>
                </w:placeholder>
                <w15:appearance w15:val="hidden"/>
              </w:sdtPr>
              <w:sdtContent>
                <w:r w:rsidR="008F3966">
                  <w:rPr>
                    <w:color w:val="0070C0"/>
                    <w:sz w:val="28"/>
                    <w:szCs w:val="30"/>
                  </w:rPr>
                  <w:t xml:space="preserve">  </w:t>
                </w:r>
                <w:r w:rsidR="008F3966" w:rsidRPr="00D45BC2">
                  <w:rPr>
                    <w:color w:val="0070C0"/>
                    <w:sz w:val="28"/>
                    <w:szCs w:val="30"/>
                  </w:rPr>
                  <w:t>202</w:t>
                </w:r>
                <w:r w:rsidR="008F3966">
                  <w:rPr>
                    <w:color w:val="0070C0"/>
                    <w:sz w:val="28"/>
                    <w:szCs w:val="30"/>
                  </w:rPr>
                  <w:t>3</w:t>
                </w:r>
                <w:r w:rsidR="008F3966" w:rsidRPr="00D45BC2">
                  <w:rPr>
                    <w:color w:val="0070C0"/>
                    <w:sz w:val="28"/>
                    <w:szCs w:val="30"/>
                  </w:rPr>
                  <w:t>-202</w:t>
                </w:r>
                <w:r w:rsidR="008F3966">
                  <w:rPr>
                    <w:color w:val="0070C0"/>
                    <w:sz w:val="28"/>
                    <w:szCs w:val="30"/>
                  </w:rPr>
                  <w:t>4</w:t>
                </w:r>
              </w:sdtContent>
            </w:sdt>
            <w:r w:rsidR="008F3966" w:rsidRPr="00D45BC2">
              <w:rPr>
                <w:color w:val="0070C0"/>
                <w:sz w:val="28"/>
                <w:szCs w:val="30"/>
              </w:rPr>
              <w:t xml:space="preserve"> </w:t>
            </w:r>
          </w:p>
        </w:tc>
        <w:tc>
          <w:tcPr>
            <w:tcW w:w="2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68040" w14:textId="08B67E57" w:rsidR="008F3966" w:rsidRDefault="008F3966" w:rsidP="00BE6A7E"/>
        </w:tc>
        <w:tc>
          <w:tcPr>
            <w:tcW w:w="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82F344" w14:textId="709AAD20" w:rsidR="008F3966" w:rsidRPr="005579C9" w:rsidRDefault="008F3966" w:rsidP="00BE6A7E"/>
        </w:tc>
        <w:tc>
          <w:tcPr>
            <w:tcW w:w="832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9108D" w14:textId="77777777" w:rsidR="008F3966" w:rsidRDefault="008F3966" w:rsidP="00BE6A7E">
            <w:pPr>
              <w:pStyle w:val="Heading2"/>
              <w:rPr>
                <w:color w:val="002060"/>
              </w:rPr>
            </w:pPr>
            <w:r>
              <w:rPr>
                <w:color w:val="002060"/>
              </w:rPr>
              <w:t xml:space="preserve">     </w:t>
            </w:r>
          </w:p>
          <w:p w14:paraId="6ACCAF09" w14:textId="77777777" w:rsidR="008F3966" w:rsidRPr="0031732B" w:rsidRDefault="008F3966" w:rsidP="00BE6A7E">
            <w:pPr>
              <w:pStyle w:val="Heading2"/>
              <w:rPr>
                <w:color w:val="002060"/>
              </w:rPr>
            </w:pPr>
            <w:r>
              <w:rPr>
                <w:color w:val="002060"/>
              </w:rPr>
              <w:t xml:space="preserve">     AVODHA -- PHP</w:t>
            </w:r>
            <w:r w:rsidRPr="0031732B">
              <w:rPr>
                <w:color w:val="002060"/>
              </w:rPr>
              <w:t xml:space="preserve"> Full Stack Developer</w:t>
            </w:r>
          </w:p>
          <w:p w14:paraId="4963E6DA" w14:textId="77777777" w:rsidR="008F3966" w:rsidRPr="0031732B" w:rsidRDefault="008F3966" w:rsidP="00BE6A7E">
            <w:pPr>
              <w:pStyle w:val="ListBullet"/>
              <w:numPr>
                <w:ilvl w:val="0"/>
                <w:numId w:val="3"/>
              </w:numPr>
              <w:rPr>
                <w:rFonts w:ascii="Aptos" w:hAnsi="Aptos"/>
                <w:sz w:val="22"/>
                <w:szCs w:val="24"/>
                <w:lang w:val="en-IN"/>
              </w:rPr>
            </w:pPr>
            <w:r w:rsidRPr="0031732B">
              <w:rPr>
                <w:rFonts w:ascii="Aptos" w:hAnsi="Aptos"/>
                <w:sz w:val="22"/>
                <w:szCs w:val="24"/>
                <w:lang w:val="en-IN"/>
              </w:rPr>
              <w:t>Completed online courses, tutorials, and hands-on projects to gain proficiency in front-end and back-end development technologies.</w:t>
            </w:r>
          </w:p>
          <w:p w14:paraId="73BB2D46" w14:textId="189C1955" w:rsidR="008F3966" w:rsidRPr="005579C9" w:rsidRDefault="008F3966" w:rsidP="00BE6A7E">
            <w:pPr>
              <w:pStyle w:val="ListBullet"/>
              <w:numPr>
                <w:ilvl w:val="0"/>
                <w:numId w:val="0"/>
              </w:numPr>
              <w:ind w:left="720"/>
            </w:pPr>
            <w:r w:rsidRPr="0031732B">
              <w:rPr>
                <w:rFonts w:ascii="Aptos" w:hAnsi="Aptos"/>
                <w:sz w:val="22"/>
                <w:szCs w:val="24"/>
                <w:lang w:val="en-IN"/>
              </w:rPr>
              <w:t>Relevant coursework in JavaScript, HTML</w:t>
            </w:r>
            <w:r>
              <w:rPr>
                <w:rFonts w:ascii="Aptos" w:hAnsi="Aptos"/>
                <w:sz w:val="22"/>
                <w:szCs w:val="24"/>
                <w:lang w:val="en-IN"/>
              </w:rPr>
              <w:t xml:space="preserve">, </w:t>
            </w:r>
            <w:r w:rsidRPr="0031732B">
              <w:rPr>
                <w:rFonts w:ascii="Aptos" w:hAnsi="Aptos"/>
                <w:sz w:val="22"/>
                <w:szCs w:val="24"/>
                <w:lang w:val="en-IN"/>
              </w:rPr>
              <w:t xml:space="preserve">CSS, </w:t>
            </w:r>
            <w:proofErr w:type="gramStart"/>
            <w:r>
              <w:rPr>
                <w:rFonts w:ascii="Aptos" w:hAnsi="Aptos"/>
                <w:sz w:val="22"/>
                <w:szCs w:val="24"/>
                <w:lang w:val="en-IN"/>
              </w:rPr>
              <w:t>PHP</w:t>
            </w:r>
            <w:r w:rsidRPr="0031732B">
              <w:rPr>
                <w:rFonts w:ascii="Aptos" w:hAnsi="Aptos"/>
                <w:sz w:val="22"/>
                <w:szCs w:val="24"/>
                <w:lang w:val="en-IN"/>
              </w:rPr>
              <w:t xml:space="preserve">, </w:t>
            </w:r>
            <w:r>
              <w:rPr>
                <w:rFonts w:ascii="Aptos" w:hAnsi="Aptos"/>
                <w:sz w:val="22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Aptos" w:hAnsi="Aptos"/>
                <w:sz w:val="22"/>
                <w:szCs w:val="24"/>
                <w:lang w:val="en-IN"/>
              </w:rPr>
              <w:t>JQuery</w:t>
            </w:r>
            <w:proofErr w:type="spellEnd"/>
            <w:proofErr w:type="gramEnd"/>
            <w:r w:rsidRPr="0031732B">
              <w:rPr>
                <w:rFonts w:ascii="Aptos" w:hAnsi="Aptos"/>
                <w:sz w:val="22"/>
                <w:szCs w:val="24"/>
                <w:lang w:val="en-IN"/>
              </w:rPr>
              <w:t xml:space="preserve">, </w:t>
            </w:r>
            <w:r>
              <w:rPr>
                <w:rFonts w:ascii="Aptos" w:hAnsi="Aptos"/>
                <w:sz w:val="22"/>
                <w:szCs w:val="24"/>
                <w:lang w:val="en-IN"/>
              </w:rPr>
              <w:t>MYSQL, AJAX ,</w:t>
            </w:r>
            <w:r w:rsidRPr="0031732B">
              <w:rPr>
                <w:rFonts w:ascii="Aptos" w:hAnsi="Aptos"/>
                <w:sz w:val="22"/>
                <w:szCs w:val="24"/>
                <w:lang w:val="en-IN"/>
              </w:rPr>
              <w:t xml:space="preserve"> etc.</w:t>
            </w:r>
          </w:p>
        </w:tc>
      </w:tr>
      <w:tr w:rsidR="007D5203" w14:paraId="35A62C76" w14:textId="77777777" w:rsidTr="00BE6A7E">
        <w:trPr>
          <w:trHeight w:val="836"/>
        </w:trPr>
        <w:tc>
          <w:tcPr>
            <w:tcW w:w="157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E1CC03B" w14:textId="77777777" w:rsidR="007D5203" w:rsidRDefault="007D5203" w:rsidP="00BE6A7E">
            <w:pPr>
              <w:pStyle w:val="Heading3"/>
              <w:rPr>
                <w:color w:val="0070C0"/>
                <w:sz w:val="28"/>
                <w:szCs w:val="30"/>
              </w:rPr>
            </w:pPr>
          </w:p>
          <w:p w14:paraId="0D35B17B" w14:textId="5C93D344" w:rsidR="007D5203" w:rsidRPr="00D45BC2" w:rsidRDefault="007D5203" w:rsidP="00BE6A7E">
            <w:pPr>
              <w:pStyle w:val="Heading3"/>
              <w:rPr>
                <w:color w:val="0070C0"/>
                <w:sz w:val="28"/>
                <w:szCs w:val="30"/>
              </w:rPr>
            </w:pPr>
            <w:r>
              <w:rPr>
                <w:color w:val="0070C0"/>
                <w:sz w:val="28"/>
                <w:szCs w:val="30"/>
              </w:rPr>
              <w:t>2024-ONGOING</w:t>
            </w:r>
          </w:p>
        </w:tc>
        <w:tc>
          <w:tcPr>
            <w:tcW w:w="29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5B94FC7" w14:textId="77777777" w:rsidR="007D5203" w:rsidRDefault="007D5203" w:rsidP="00BE6A7E"/>
        </w:tc>
        <w:tc>
          <w:tcPr>
            <w:tcW w:w="44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1363E50" w14:textId="08E14230" w:rsidR="007D5203" w:rsidRPr="005579C9" w:rsidRDefault="007D5203" w:rsidP="00BE6A7E"/>
        </w:tc>
        <w:tc>
          <w:tcPr>
            <w:tcW w:w="8323" w:type="dxa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50DA494" w14:textId="77777777" w:rsidR="007D5203" w:rsidRDefault="007D5203" w:rsidP="00BE6A7E">
            <w:pPr>
              <w:rPr>
                <w:rFonts w:asciiTheme="majorHAnsi" w:hAnsiTheme="majorHAnsi"/>
                <w:color w:val="002060"/>
                <w:sz w:val="28"/>
                <w:szCs w:val="32"/>
              </w:rPr>
            </w:pPr>
          </w:p>
          <w:p w14:paraId="52265C59" w14:textId="5956A537" w:rsidR="007D5203" w:rsidRDefault="007D5203" w:rsidP="00BE6A7E">
            <w:pPr>
              <w:rPr>
                <w:rFonts w:asciiTheme="majorHAnsi" w:hAnsiTheme="majorHAnsi"/>
                <w:color w:val="002060"/>
                <w:sz w:val="28"/>
                <w:szCs w:val="32"/>
              </w:rPr>
            </w:pPr>
            <w:r>
              <w:rPr>
                <w:rFonts w:asciiTheme="majorHAnsi" w:hAnsiTheme="majorHAnsi"/>
                <w:color w:val="002060"/>
                <w:sz w:val="28"/>
                <w:szCs w:val="32"/>
              </w:rPr>
              <w:t xml:space="preserve">      INDIRA GANDHI OPEN UNIVERSITY </w:t>
            </w:r>
          </w:p>
          <w:p w14:paraId="290165AB" w14:textId="16867585" w:rsidR="007D5203" w:rsidRPr="00D45BC2" w:rsidRDefault="007D5203" w:rsidP="00BE6A7E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rPr>
                <w:rFonts w:ascii="Aptos" w:hAnsi="Aptos"/>
                <w:sz w:val="22"/>
                <w:szCs w:val="24"/>
              </w:rPr>
              <w:t>BCOMOL</w:t>
            </w:r>
          </w:p>
        </w:tc>
      </w:tr>
      <w:tr w:rsidR="008F3966" w14:paraId="63621D5B" w14:textId="77777777" w:rsidTr="00BE6A7E">
        <w:trPr>
          <w:trHeight w:val="191"/>
        </w:trPr>
        <w:tc>
          <w:tcPr>
            <w:tcW w:w="1575" w:type="dxa"/>
            <w:vMerge/>
            <w:tcBorders>
              <w:left w:val="single" w:sz="4" w:space="0" w:color="auto"/>
            </w:tcBorders>
          </w:tcPr>
          <w:p w14:paraId="43046E74" w14:textId="474945FB" w:rsidR="008F3966" w:rsidRDefault="008F3966" w:rsidP="00BE6A7E">
            <w:pPr>
              <w:pStyle w:val="Heading3"/>
            </w:pPr>
          </w:p>
        </w:tc>
        <w:tc>
          <w:tcPr>
            <w:tcW w:w="291" w:type="dxa"/>
            <w:tcBorders>
              <w:right w:val="single" w:sz="4" w:space="0" w:color="auto"/>
            </w:tcBorders>
            <w:shd w:val="clear" w:color="auto" w:fill="auto"/>
          </w:tcPr>
          <w:p w14:paraId="1C0E2BD7" w14:textId="5C1972BF" w:rsidR="008F3966" w:rsidRDefault="008F3966" w:rsidP="00BE6A7E">
            <w:pPr>
              <w:jc w:val="center"/>
            </w:pPr>
          </w:p>
        </w:tc>
        <w:tc>
          <w:tcPr>
            <w:tcW w:w="260" w:type="dxa"/>
            <w:tcBorders>
              <w:left w:val="single" w:sz="4" w:space="0" w:color="auto"/>
            </w:tcBorders>
            <w:shd w:val="clear" w:color="auto" w:fill="auto"/>
          </w:tcPr>
          <w:p w14:paraId="7EB0FBD3" w14:textId="77777777" w:rsidR="008F3966" w:rsidRDefault="008F3966" w:rsidP="00BE6A7E">
            <w:pPr>
              <w:jc w:val="center"/>
            </w:pPr>
          </w:p>
        </w:tc>
        <w:tc>
          <w:tcPr>
            <w:tcW w:w="183" w:type="dxa"/>
            <w:shd w:val="clear" w:color="auto" w:fill="auto"/>
          </w:tcPr>
          <w:p w14:paraId="66B48675" w14:textId="0CD26673" w:rsidR="008F3966" w:rsidRPr="005579C9" w:rsidRDefault="008F3966" w:rsidP="00BE6A7E"/>
        </w:tc>
        <w:tc>
          <w:tcPr>
            <w:tcW w:w="8323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14:paraId="60EF9CE0" w14:textId="6F0A3021" w:rsidR="008F3966" w:rsidRPr="005579C9" w:rsidRDefault="008F3966" w:rsidP="00BE6A7E">
            <w:pPr>
              <w:pStyle w:val="Heading2"/>
            </w:pPr>
          </w:p>
        </w:tc>
      </w:tr>
      <w:tr w:rsidR="008F3966" w14:paraId="6535C56E" w14:textId="77777777" w:rsidTr="00BE6A7E">
        <w:trPr>
          <w:trHeight w:val="85"/>
        </w:trPr>
        <w:tc>
          <w:tcPr>
            <w:tcW w:w="157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60D200C" w14:textId="77777777" w:rsidR="008F3966" w:rsidRPr="00DE759B" w:rsidRDefault="008F3966" w:rsidP="00BE6A7E">
            <w:pPr>
              <w:pStyle w:val="Heading3"/>
            </w:pPr>
          </w:p>
        </w:tc>
        <w:tc>
          <w:tcPr>
            <w:tcW w:w="2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1584D" w14:textId="77777777" w:rsidR="008F3966" w:rsidRDefault="008F3966" w:rsidP="00BE6A7E"/>
        </w:tc>
        <w:tc>
          <w:tcPr>
            <w:tcW w:w="2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C96C8A" w14:textId="77777777" w:rsidR="008F3966" w:rsidRDefault="008F3966" w:rsidP="00BE6A7E"/>
        </w:tc>
        <w:tc>
          <w:tcPr>
            <w:tcW w:w="183" w:type="dxa"/>
            <w:tcBorders>
              <w:bottom w:val="single" w:sz="4" w:space="0" w:color="auto"/>
            </w:tcBorders>
            <w:shd w:val="clear" w:color="auto" w:fill="auto"/>
          </w:tcPr>
          <w:p w14:paraId="04A55FDD" w14:textId="1F2EA054" w:rsidR="008F3966" w:rsidRPr="005579C9" w:rsidRDefault="008F3966" w:rsidP="00BE6A7E"/>
        </w:tc>
        <w:tc>
          <w:tcPr>
            <w:tcW w:w="8323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B50C0" w14:textId="77777777" w:rsidR="008F3966" w:rsidRPr="005579C9" w:rsidRDefault="008F3966" w:rsidP="00BE6A7E"/>
        </w:tc>
      </w:tr>
      <w:tr w:rsidR="0012535F" w14:paraId="610FA040" w14:textId="77777777" w:rsidTr="00BE6A7E">
        <w:trPr>
          <w:trHeight w:val="778"/>
        </w:trPr>
        <w:tc>
          <w:tcPr>
            <w:tcW w:w="54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765299A" w14:textId="77777777" w:rsidR="0012535F" w:rsidRPr="005579C9" w:rsidRDefault="00000000" w:rsidP="00BE6A7E">
            <w:pPr>
              <w:pStyle w:val="Heading1"/>
            </w:pPr>
            <w:sdt>
              <w:sdtPr>
                <w:id w:val="-1392877668"/>
                <w:placeholder>
                  <w:docPart w:val="F024A439A41C45A186918C92DAA33A63"/>
                </w:placeholder>
                <w:temporary/>
                <w:showingPlcHdr/>
                <w15:appearance w15:val="hidden"/>
              </w:sdtPr>
              <w:sdtContent>
                <w:r w:rsidR="0012535F" w:rsidRPr="00822B56">
                  <w:rPr>
                    <w:color w:val="002060"/>
                  </w:rPr>
                  <w:t>Skills</w:t>
                </w:r>
              </w:sdtContent>
            </w:sdt>
          </w:p>
        </w:tc>
        <w:tc>
          <w:tcPr>
            <w:tcW w:w="1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9CE4B" w14:textId="77777777" w:rsidR="0012535F" w:rsidRPr="005579C9" w:rsidRDefault="0012535F" w:rsidP="00BE6A7E"/>
        </w:tc>
        <w:tc>
          <w:tcPr>
            <w:tcW w:w="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B16A2A" w14:textId="77777777" w:rsidR="0012535F" w:rsidRPr="005579C9" w:rsidRDefault="0012535F" w:rsidP="00BE6A7E"/>
        </w:tc>
        <w:tc>
          <w:tcPr>
            <w:tcW w:w="49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BC274" w14:textId="4CBD429D" w:rsidR="0012535F" w:rsidRPr="005579C9" w:rsidRDefault="0012535F" w:rsidP="00BE6A7E">
            <w:pPr>
              <w:pStyle w:val="Heading1"/>
            </w:pPr>
            <w:r w:rsidRPr="00822B56">
              <w:rPr>
                <w:color w:val="002060"/>
              </w:rPr>
              <w:t>PROJECTS</w:t>
            </w:r>
          </w:p>
        </w:tc>
      </w:tr>
      <w:tr w:rsidR="0012535F" w14:paraId="5220AC4C" w14:textId="77777777" w:rsidTr="00BE6A7E">
        <w:trPr>
          <w:trHeight w:val="2927"/>
        </w:trPr>
        <w:tc>
          <w:tcPr>
            <w:tcW w:w="54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C815500" w14:textId="77777777" w:rsidR="0012535F" w:rsidRDefault="0012535F" w:rsidP="00BE6A7E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Aptos" w:hAnsi="Aptos"/>
                <w:sz w:val="22"/>
                <w:szCs w:val="24"/>
                <w:lang w:val="en-IN"/>
              </w:rPr>
            </w:pPr>
          </w:p>
          <w:p w14:paraId="513C47A8" w14:textId="1AC040C4" w:rsidR="0012535F" w:rsidRPr="00822B56" w:rsidRDefault="0012535F" w:rsidP="00BE6A7E">
            <w:pPr>
              <w:pStyle w:val="ListBullet"/>
              <w:numPr>
                <w:ilvl w:val="0"/>
                <w:numId w:val="3"/>
              </w:numPr>
              <w:rPr>
                <w:rFonts w:ascii="Aptos" w:hAnsi="Aptos"/>
                <w:sz w:val="22"/>
                <w:szCs w:val="24"/>
                <w:lang w:val="en-IN"/>
              </w:rPr>
            </w:pPr>
            <w:r w:rsidRPr="00822B56">
              <w:rPr>
                <w:rFonts w:ascii="Aptos" w:hAnsi="Aptos"/>
                <w:sz w:val="22"/>
                <w:szCs w:val="24"/>
                <w:lang w:val="en-IN"/>
              </w:rPr>
              <w:t xml:space="preserve">  Programming Languages: JavaScript (Node.js, React.js), HTML, CSS, Python, etc.</w:t>
            </w:r>
          </w:p>
          <w:p w14:paraId="1095D2C6" w14:textId="4B92E6FD" w:rsidR="0012535F" w:rsidRPr="00822B56" w:rsidRDefault="0012535F" w:rsidP="00BE6A7E">
            <w:pPr>
              <w:pStyle w:val="ListBullet"/>
              <w:numPr>
                <w:ilvl w:val="0"/>
                <w:numId w:val="3"/>
              </w:numPr>
              <w:rPr>
                <w:rFonts w:ascii="Aptos" w:hAnsi="Aptos"/>
                <w:sz w:val="22"/>
                <w:szCs w:val="24"/>
                <w:lang w:val="en-IN"/>
              </w:rPr>
            </w:pPr>
            <w:r w:rsidRPr="00822B56">
              <w:rPr>
                <w:rFonts w:ascii="Aptos" w:hAnsi="Aptos"/>
                <w:sz w:val="22"/>
                <w:szCs w:val="24"/>
                <w:lang w:val="en-IN"/>
              </w:rPr>
              <w:t xml:space="preserve">  Databases: MongoDB, Firebase, etc.</w:t>
            </w:r>
          </w:p>
          <w:p w14:paraId="5EC3A821" w14:textId="0C5766CD" w:rsidR="0012535F" w:rsidRPr="00822B56" w:rsidRDefault="0012535F" w:rsidP="00BE6A7E">
            <w:pPr>
              <w:pStyle w:val="ListBullet"/>
              <w:numPr>
                <w:ilvl w:val="0"/>
                <w:numId w:val="3"/>
              </w:numPr>
              <w:rPr>
                <w:rFonts w:ascii="Aptos" w:hAnsi="Aptos"/>
                <w:sz w:val="22"/>
                <w:szCs w:val="24"/>
                <w:lang w:val="en-IN"/>
              </w:rPr>
            </w:pPr>
            <w:r w:rsidRPr="00822B56">
              <w:rPr>
                <w:rFonts w:ascii="Aptos" w:hAnsi="Aptos"/>
                <w:sz w:val="22"/>
                <w:szCs w:val="24"/>
                <w:lang w:val="en-IN"/>
              </w:rPr>
              <w:t xml:space="preserve">  Frameworks: </w:t>
            </w:r>
            <w:r w:rsidR="00510568">
              <w:rPr>
                <w:rFonts w:ascii="Aptos" w:hAnsi="Aptos"/>
                <w:sz w:val="22"/>
                <w:szCs w:val="24"/>
                <w:lang w:val="en-IN"/>
              </w:rPr>
              <w:t xml:space="preserve">Bootstrap, </w:t>
            </w:r>
            <w:r w:rsidRPr="00822B56">
              <w:rPr>
                <w:rFonts w:ascii="Aptos" w:hAnsi="Aptos"/>
                <w:sz w:val="22"/>
                <w:szCs w:val="24"/>
                <w:lang w:val="en-IN"/>
              </w:rPr>
              <w:t>Express.js, Flask, etc.</w:t>
            </w:r>
          </w:p>
          <w:p w14:paraId="1315EEA8" w14:textId="22AF06ED" w:rsidR="0012535F" w:rsidRPr="00822B56" w:rsidRDefault="0012535F" w:rsidP="00BE6A7E">
            <w:pPr>
              <w:pStyle w:val="ListBullet"/>
              <w:numPr>
                <w:ilvl w:val="0"/>
                <w:numId w:val="3"/>
              </w:numPr>
              <w:rPr>
                <w:rFonts w:ascii="Aptos" w:hAnsi="Aptos"/>
                <w:sz w:val="22"/>
                <w:szCs w:val="24"/>
                <w:lang w:val="en-IN"/>
              </w:rPr>
            </w:pPr>
            <w:r w:rsidRPr="00822B56">
              <w:rPr>
                <w:rFonts w:ascii="Aptos" w:hAnsi="Aptos"/>
                <w:sz w:val="22"/>
                <w:szCs w:val="24"/>
                <w:lang w:val="en-IN"/>
              </w:rPr>
              <w:t xml:space="preserve">  Tools &amp; Technologies: Git, RESTful APIs, etc.</w:t>
            </w:r>
          </w:p>
          <w:p w14:paraId="730BE49B" w14:textId="599C35FC" w:rsidR="0012535F" w:rsidRPr="005579C9" w:rsidRDefault="0012535F" w:rsidP="00BE6A7E">
            <w:pPr>
              <w:pStyle w:val="ListBullet"/>
              <w:numPr>
                <w:ilvl w:val="0"/>
                <w:numId w:val="3"/>
              </w:numPr>
            </w:pPr>
            <w:r w:rsidRPr="00822B56">
              <w:rPr>
                <w:rFonts w:ascii="Aptos" w:hAnsi="Aptos"/>
                <w:sz w:val="22"/>
                <w:szCs w:val="24"/>
                <w:lang w:val="en-IN"/>
              </w:rPr>
              <w:t xml:space="preserve">  Other Skills: Problem-solving, self-motivation, ability to learn quickly, etc.</w:t>
            </w:r>
          </w:p>
        </w:tc>
        <w:tc>
          <w:tcPr>
            <w:tcW w:w="1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DF782" w14:textId="77777777" w:rsidR="0012535F" w:rsidRPr="006E1507" w:rsidRDefault="0012535F" w:rsidP="00BE6A7E"/>
        </w:tc>
        <w:tc>
          <w:tcPr>
            <w:tcW w:w="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161A638" w14:textId="77777777" w:rsidR="0012535F" w:rsidRPr="006E1507" w:rsidRDefault="0012535F" w:rsidP="00BE6A7E"/>
        </w:tc>
        <w:tc>
          <w:tcPr>
            <w:tcW w:w="49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E1737" w14:textId="294EF24A" w:rsidR="0012535F" w:rsidRDefault="0012535F" w:rsidP="00BE6A7E">
            <w:pPr>
              <w:rPr>
                <w:rFonts w:ascii="Aptos" w:hAnsi="Aptos"/>
                <w:sz w:val="22"/>
                <w:lang w:val="en-IN"/>
              </w:rPr>
            </w:pPr>
          </w:p>
          <w:p w14:paraId="1D8F88DB" w14:textId="2A9C5BEC" w:rsidR="0012535F" w:rsidRPr="006C54DF" w:rsidRDefault="006C54DF" w:rsidP="00BE6A7E">
            <w:pPr>
              <w:rPr>
                <w:rFonts w:ascii="Aptos" w:hAnsi="Aptos"/>
                <w:sz w:val="22"/>
                <w:lang w:val="en-IN"/>
              </w:rPr>
            </w:pPr>
            <w:r>
              <w:rPr>
                <w:rFonts w:ascii="Aptos" w:hAnsi="Aptos"/>
                <w:sz w:val="22"/>
                <w:lang w:val="en-IN"/>
              </w:rPr>
              <w:t>1.</w:t>
            </w:r>
            <w:r w:rsidR="0012535F" w:rsidRPr="006C54DF">
              <w:rPr>
                <w:rFonts w:ascii="Aptos" w:hAnsi="Aptos"/>
                <w:sz w:val="22"/>
                <w:lang w:val="en-IN"/>
              </w:rPr>
              <w:t>PHOTO GALLERY</w:t>
            </w:r>
          </w:p>
          <w:p w14:paraId="345D56B9" w14:textId="0C21661B" w:rsidR="0012535F" w:rsidRPr="0012535F" w:rsidRDefault="0012535F" w:rsidP="00BE6A7E">
            <w:pPr>
              <w:pStyle w:val="ListBullet"/>
              <w:rPr>
                <w:lang w:val="en-IN"/>
              </w:rPr>
            </w:pPr>
            <w:r w:rsidRPr="0012535F">
              <w:rPr>
                <w:lang w:val="en-IN"/>
              </w:rPr>
              <w:t xml:space="preserve">Description: </w:t>
            </w:r>
            <w:r>
              <w:rPr>
                <w:lang w:val="en-IN"/>
              </w:rPr>
              <w:t>A photo gallery website.</w:t>
            </w:r>
          </w:p>
          <w:p w14:paraId="7BD4C474" w14:textId="7856DD8A" w:rsidR="0012535F" w:rsidRDefault="0012535F" w:rsidP="00BE6A7E">
            <w:pPr>
              <w:pStyle w:val="ListBullet"/>
              <w:rPr>
                <w:lang w:val="en-IN"/>
              </w:rPr>
            </w:pPr>
            <w:r w:rsidRPr="0012535F">
              <w:rPr>
                <w:lang w:val="en-IN"/>
              </w:rPr>
              <w:t xml:space="preserve">GitHub Repository: </w:t>
            </w:r>
          </w:p>
          <w:p w14:paraId="55F11426" w14:textId="7D6F0902" w:rsidR="006C54DF" w:rsidRDefault="006C54DF" w:rsidP="00BE6A7E">
            <w:pPr>
              <w:ind w:left="720"/>
              <w:rPr>
                <w:rFonts w:ascii="Aptos" w:hAnsi="Aptos"/>
                <w:sz w:val="22"/>
                <w:lang w:val="en-IN"/>
              </w:rPr>
            </w:pPr>
            <w:hyperlink r:id="rId12" w:history="1">
              <w:r w:rsidRPr="006C54DF">
                <w:rPr>
                  <w:rStyle w:val="Hyperlink"/>
                  <w:rFonts w:ascii="Aptos" w:hAnsi="Aptos"/>
                  <w:sz w:val="22"/>
                </w:rPr>
                <w:t>https://anjana-p26.github.io/photogalleryanjana/</w:t>
              </w:r>
            </w:hyperlink>
          </w:p>
          <w:p w14:paraId="140675E2" w14:textId="77777777" w:rsidR="00137B15" w:rsidRDefault="00137B15" w:rsidP="00BE6A7E">
            <w:pPr>
              <w:ind w:left="720"/>
              <w:rPr>
                <w:rFonts w:ascii="Aptos" w:hAnsi="Aptos"/>
                <w:sz w:val="22"/>
                <w:lang w:val="en-IN"/>
              </w:rPr>
            </w:pPr>
          </w:p>
          <w:p w14:paraId="3108BB45" w14:textId="533BD58A" w:rsidR="00137B15" w:rsidRDefault="00137B15" w:rsidP="00BE6A7E">
            <w:pPr>
              <w:rPr>
                <w:rFonts w:ascii="Aptos" w:hAnsi="Aptos"/>
                <w:sz w:val="22"/>
                <w:lang w:val="en-IN"/>
              </w:rPr>
            </w:pPr>
            <w:r>
              <w:rPr>
                <w:rFonts w:ascii="Aptos" w:hAnsi="Aptos"/>
                <w:sz w:val="22"/>
                <w:lang w:val="en-IN"/>
              </w:rPr>
              <w:t>2.</w:t>
            </w:r>
            <w:r w:rsidR="00407DEA">
              <w:rPr>
                <w:rFonts w:ascii="Aptos" w:hAnsi="Aptos"/>
                <w:sz w:val="22"/>
                <w:lang w:val="en-IN"/>
              </w:rPr>
              <w:t>BLOOD DONATION LANDING PAGE</w:t>
            </w:r>
          </w:p>
          <w:p w14:paraId="1641958C" w14:textId="77777777" w:rsidR="00407DEA" w:rsidRPr="0012535F" w:rsidRDefault="00407DEA" w:rsidP="00BE6A7E">
            <w:pPr>
              <w:pStyle w:val="ListBullet"/>
              <w:rPr>
                <w:lang w:val="en-IN"/>
              </w:rPr>
            </w:pPr>
            <w:r w:rsidRPr="0012535F">
              <w:rPr>
                <w:lang w:val="en-IN"/>
              </w:rPr>
              <w:t xml:space="preserve">Description: </w:t>
            </w:r>
            <w:r>
              <w:rPr>
                <w:lang w:val="en-IN"/>
              </w:rPr>
              <w:t>A photo gallery website.</w:t>
            </w:r>
          </w:p>
          <w:p w14:paraId="6105A717" w14:textId="77777777" w:rsidR="0012535F" w:rsidRDefault="00407DEA" w:rsidP="00BE6A7E">
            <w:pPr>
              <w:pStyle w:val="ListBullet"/>
              <w:rPr>
                <w:rFonts w:ascii="Aptos" w:hAnsi="Aptos"/>
                <w:sz w:val="22"/>
                <w:lang w:val="en-IN"/>
              </w:rPr>
            </w:pPr>
            <w:r w:rsidRPr="0012535F">
              <w:rPr>
                <w:lang w:val="en-IN"/>
              </w:rPr>
              <w:t xml:space="preserve">GitHub Repository: </w:t>
            </w:r>
          </w:p>
          <w:p w14:paraId="0C1D10F8" w14:textId="47A7B5C9" w:rsidR="00407DEA" w:rsidRPr="00407DEA" w:rsidRDefault="00407DEA" w:rsidP="00BE6A7E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Aptos" w:hAnsi="Aptos"/>
                <w:sz w:val="22"/>
                <w:lang w:val="en-IN"/>
              </w:rPr>
            </w:pPr>
            <w:r w:rsidRPr="00407DEA">
              <w:rPr>
                <w:rFonts w:ascii="Aptos" w:hAnsi="Aptos"/>
                <w:sz w:val="22"/>
                <w:lang w:val="en-IN"/>
              </w:rPr>
              <w:t>https://anjana-p26.github.io/blood-donation/</w:t>
            </w:r>
          </w:p>
        </w:tc>
      </w:tr>
    </w:tbl>
    <w:p w14:paraId="4A7EADE9" w14:textId="2EA82111" w:rsidR="00180710" w:rsidRPr="00DE759B" w:rsidRDefault="00180710" w:rsidP="00BE6A7E">
      <w:pPr>
        <w:rPr>
          <w:sz w:val="12"/>
        </w:rPr>
      </w:pPr>
    </w:p>
    <w:sectPr w:rsidR="00180710" w:rsidRPr="00DE759B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C47EF" w14:textId="77777777" w:rsidR="00595432" w:rsidRDefault="00595432" w:rsidP="003D42E9">
      <w:r>
        <w:separator/>
      </w:r>
    </w:p>
  </w:endnote>
  <w:endnote w:type="continuationSeparator" w:id="0">
    <w:p w14:paraId="019B8F64" w14:textId="77777777" w:rsidR="00595432" w:rsidRDefault="00595432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3722B" w14:textId="77777777" w:rsidR="00595432" w:rsidRDefault="00595432" w:rsidP="003D42E9">
      <w:r>
        <w:separator/>
      </w:r>
    </w:p>
  </w:footnote>
  <w:footnote w:type="continuationSeparator" w:id="0">
    <w:p w14:paraId="6652B6AC" w14:textId="77777777" w:rsidR="00595432" w:rsidRDefault="00595432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701D2"/>
    <w:multiLevelType w:val="hybridMultilevel"/>
    <w:tmpl w:val="2B222678"/>
    <w:lvl w:ilvl="0" w:tplc="A4606F46">
      <w:start w:val="2024"/>
      <w:numFmt w:val="bullet"/>
      <w:lvlText w:val="-"/>
      <w:lvlJc w:val="left"/>
      <w:pPr>
        <w:ind w:left="117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A1521"/>
    <w:multiLevelType w:val="hybridMultilevel"/>
    <w:tmpl w:val="BF4A27E2"/>
    <w:lvl w:ilvl="0" w:tplc="DE62F3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2249B"/>
    <w:multiLevelType w:val="hybridMultilevel"/>
    <w:tmpl w:val="D9BCB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B35A6"/>
    <w:multiLevelType w:val="hybridMultilevel"/>
    <w:tmpl w:val="DC32F246"/>
    <w:lvl w:ilvl="0" w:tplc="D5721898">
      <w:start w:val="2024"/>
      <w:numFmt w:val="bullet"/>
      <w:lvlText w:val="-"/>
      <w:lvlJc w:val="left"/>
      <w:pPr>
        <w:ind w:left="765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91E622E"/>
    <w:multiLevelType w:val="hybridMultilevel"/>
    <w:tmpl w:val="F04AFAFE"/>
    <w:lvl w:ilvl="0" w:tplc="1D56D438">
      <w:start w:val="2024"/>
      <w:numFmt w:val="bullet"/>
      <w:lvlText w:val="-"/>
      <w:lvlJc w:val="left"/>
      <w:pPr>
        <w:ind w:left="1125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3E340E7A"/>
    <w:multiLevelType w:val="multilevel"/>
    <w:tmpl w:val="04C0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84CB3"/>
    <w:multiLevelType w:val="hybridMultilevel"/>
    <w:tmpl w:val="43CAF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D1583"/>
    <w:multiLevelType w:val="hybridMultilevel"/>
    <w:tmpl w:val="BF42E0BE"/>
    <w:lvl w:ilvl="0" w:tplc="A670C8FA">
      <w:start w:val="2017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F3460"/>
    <w:multiLevelType w:val="hybridMultilevel"/>
    <w:tmpl w:val="45F2BE34"/>
    <w:lvl w:ilvl="0" w:tplc="8332AEE0">
      <w:start w:val="2024"/>
      <w:numFmt w:val="bullet"/>
      <w:lvlText w:val="-"/>
      <w:lvlJc w:val="left"/>
      <w:pPr>
        <w:ind w:left="1485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7FA374DA"/>
    <w:multiLevelType w:val="hybridMultilevel"/>
    <w:tmpl w:val="DC346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312843">
    <w:abstractNumId w:val="1"/>
  </w:num>
  <w:num w:numId="2" w16cid:durableId="1210998015">
    <w:abstractNumId w:val="2"/>
  </w:num>
  <w:num w:numId="3" w16cid:durableId="276525699">
    <w:abstractNumId w:val="9"/>
  </w:num>
  <w:num w:numId="4" w16cid:durableId="1155802250">
    <w:abstractNumId w:val="5"/>
  </w:num>
  <w:num w:numId="5" w16cid:durableId="1732994098">
    <w:abstractNumId w:val="6"/>
  </w:num>
  <w:num w:numId="6" w16cid:durableId="1586303845">
    <w:abstractNumId w:val="10"/>
  </w:num>
  <w:num w:numId="7" w16cid:durableId="591354364">
    <w:abstractNumId w:val="0"/>
  </w:num>
  <w:num w:numId="8" w16cid:durableId="557589959">
    <w:abstractNumId w:val="7"/>
  </w:num>
  <w:num w:numId="9" w16cid:durableId="1654407555">
    <w:abstractNumId w:val="11"/>
  </w:num>
  <w:num w:numId="10" w16cid:durableId="574508112">
    <w:abstractNumId w:val="3"/>
  </w:num>
  <w:num w:numId="11" w16cid:durableId="1133523560">
    <w:abstractNumId w:val="4"/>
  </w:num>
  <w:num w:numId="12" w16cid:durableId="443798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7C"/>
    <w:rsid w:val="000761F2"/>
    <w:rsid w:val="000D60A5"/>
    <w:rsid w:val="000E055C"/>
    <w:rsid w:val="0012535F"/>
    <w:rsid w:val="00137B15"/>
    <w:rsid w:val="00177B7C"/>
    <w:rsid w:val="00180710"/>
    <w:rsid w:val="0019254A"/>
    <w:rsid w:val="001A07E0"/>
    <w:rsid w:val="001D4A79"/>
    <w:rsid w:val="001D5578"/>
    <w:rsid w:val="001D7755"/>
    <w:rsid w:val="00231540"/>
    <w:rsid w:val="002370D3"/>
    <w:rsid w:val="002B079F"/>
    <w:rsid w:val="0030456C"/>
    <w:rsid w:val="00313CEB"/>
    <w:rsid w:val="00315265"/>
    <w:rsid w:val="0031732B"/>
    <w:rsid w:val="00322C94"/>
    <w:rsid w:val="00332A87"/>
    <w:rsid w:val="0039032E"/>
    <w:rsid w:val="003B503B"/>
    <w:rsid w:val="003C0547"/>
    <w:rsid w:val="003D42E9"/>
    <w:rsid w:val="003E4645"/>
    <w:rsid w:val="003F4542"/>
    <w:rsid w:val="00407DEA"/>
    <w:rsid w:val="00413FAB"/>
    <w:rsid w:val="00430E0C"/>
    <w:rsid w:val="00457AA3"/>
    <w:rsid w:val="004823C2"/>
    <w:rsid w:val="00483E87"/>
    <w:rsid w:val="004940BD"/>
    <w:rsid w:val="004A6BB1"/>
    <w:rsid w:val="00510568"/>
    <w:rsid w:val="00511D39"/>
    <w:rsid w:val="00523B0B"/>
    <w:rsid w:val="005243E8"/>
    <w:rsid w:val="00526631"/>
    <w:rsid w:val="00531E08"/>
    <w:rsid w:val="00595432"/>
    <w:rsid w:val="005B647F"/>
    <w:rsid w:val="005B65A2"/>
    <w:rsid w:val="005C0CD6"/>
    <w:rsid w:val="0061481A"/>
    <w:rsid w:val="006307EA"/>
    <w:rsid w:val="0063153B"/>
    <w:rsid w:val="00667329"/>
    <w:rsid w:val="00671B73"/>
    <w:rsid w:val="006C54DF"/>
    <w:rsid w:val="00713365"/>
    <w:rsid w:val="00724932"/>
    <w:rsid w:val="00744959"/>
    <w:rsid w:val="007B67D3"/>
    <w:rsid w:val="007D5203"/>
    <w:rsid w:val="008038BB"/>
    <w:rsid w:val="00822B56"/>
    <w:rsid w:val="008543EA"/>
    <w:rsid w:val="00865306"/>
    <w:rsid w:val="008E42E7"/>
    <w:rsid w:val="008F3966"/>
    <w:rsid w:val="008F52BA"/>
    <w:rsid w:val="009048D2"/>
    <w:rsid w:val="00960AE6"/>
    <w:rsid w:val="009C2411"/>
    <w:rsid w:val="00A457B0"/>
    <w:rsid w:val="00A6401B"/>
    <w:rsid w:val="00A9448F"/>
    <w:rsid w:val="00AB5A73"/>
    <w:rsid w:val="00AD0D32"/>
    <w:rsid w:val="00B067CD"/>
    <w:rsid w:val="00B70A77"/>
    <w:rsid w:val="00B758ED"/>
    <w:rsid w:val="00BA6B97"/>
    <w:rsid w:val="00BE6A7E"/>
    <w:rsid w:val="00C832BD"/>
    <w:rsid w:val="00D45BC2"/>
    <w:rsid w:val="00D51E18"/>
    <w:rsid w:val="00D63127"/>
    <w:rsid w:val="00D7168E"/>
    <w:rsid w:val="00DE759B"/>
    <w:rsid w:val="00E0696E"/>
    <w:rsid w:val="00E55A7C"/>
    <w:rsid w:val="00EA62A2"/>
    <w:rsid w:val="00EB6FE0"/>
    <w:rsid w:val="00EC5D87"/>
    <w:rsid w:val="00EE4AD0"/>
    <w:rsid w:val="00F85A56"/>
    <w:rsid w:val="00F96D85"/>
    <w:rsid w:val="00FA4408"/>
    <w:rsid w:val="00FB0432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32B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D32"/>
    <w:rPr>
      <w:rFonts w:eastAsiaTheme="minorEastAsia"/>
      <w:color w:val="BF1E00" w:themeColor="accent1"/>
      <w:szCs w:val="22"/>
    </w:rPr>
  </w:style>
  <w:style w:type="paragraph" w:styleId="NormalWeb">
    <w:name w:val="Normal (Web)"/>
    <w:basedOn w:val="Normal"/>
    <w:uiPriority w:val="99"/>
    <w:semiHidden/>
    <w:rsid w:val="0012535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semiHidden/>
    <w:rsid w:val="001253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6C54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njana-p26.github.io/photogalleryanjana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6528395AAB341B8B356E27DD34BE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7F019-169D-452E-A7BD-F23270D2C254}"/>
      </w:docPartPr>
      <w:docPartBody>
        <w:p w:rsidR="00871761" w:rsidRDefault="00873FC7" w:rsidP="00873FC7">
          <w:pPr>
            <w:pStyle w:val="B6528395AAB341B8B356E27DD34BE5FD"/>
          </w:pPr>
          <w:r w:rsidRPr="00457AA3">
            <w:t>Mar 20XX-</w:t>
          </w:r>
          <w:r w:rsidRPr="00457AA3">
            <w:br/>
            <w:t>Jan 20XX</w:t>
          </w:r>
        </w:p>
      </w:docPartBody>
    </w:docPart>
    <w:docPart>
      <w:docPartPr>
        <w:name w:val="FB67C50C647C4DEDA0140F7B2799D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C141A-66C4-4EDA-B412-BB4625C3D1BE}"/>
      </w:docPartPr>
      <w:docPartBody>
        <w:p w:rsidR="00871761" w:rsidRDefault="00873FC7" w:rsidP="00873FC7">
          <w:pPr>
            <w:pStyle w:val="FB67C50C647C4DEDA0140F7B2799D913"/>
          </w:pPr>
          <w:r w:rsidRPr="00457AA3">
            <w:t>Mar 20XX-</w:t>
          </w:r>
          <w:r w:rsidRPr="00457AA3">
            <w:br/>
            <w:t>Jan 20XX</w:t>
          </w:r>
        </w:p>
      </w:docPartBody>
    </w:docPart>
    <w:docPart>
      <w:docPartPr>
        <w:name w:val="F024A439A41C45A186918C92DAA33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7B5C5-45CD-4047-AD09-AB40E6413628}"/>
      </w:docPartPr>
      <w:docPartBody>
        <w:p w:rsidR="00871761" w:rsidRDefault="00873FC7" w:rsidP="00873FC7">
          <w:pPr>
            <w:pStyle w:val="F024A439A41C45A186918C92DAA33A6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C7"/>
    <w:rsid w:val="00332A87"/>
    <w:rsid w:val="00871761"/>
    <w:rsid w:val="00873FC7"/>
    <w:rsid w:val="008D10F8"/>
    <w:rsid w:val="00E55A7C"/>
    <w:rsid w:val="00F2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528395AAB341B8B356E27DD34BE5FD">
    <w:name w:val="B6528395AAB341B8B356E27DD34BE5FD"/>
    <w:rsid w:val="00873FC7"/>
  </w:style>
  <w:style w:type="paragraph" w:customStyle="1" w:styleId="FB67C50C647C4DEDA0140F7B2799D913">
    <w:name w:val="FB67C50C647C4DEDA0140F7B2799D913"/>
    <w:rsid w:val="00873FC7"/>
  </w:style>
  <w:style w:type="paragraph" w:customStyle="1" w:styleId="F024A439A41C45A186918C92DAA33A63">
    <w:name w:val="F024A439A41C45A186918C92DAA33A63"/>
    <w:rsid w:val="00873F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2024-06-05T17:43:00Z</dcterms:created>
  <dcterms:modified xsi:type="dcterms:W3CDTF">2024-06-08T12:32:00Z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